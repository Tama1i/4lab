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BC" w:rsidRDefault="009953BC" w:rsidP="009865D3">
      <w:pPr>
        <w:pStyle w:val="Heading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:rsidR="009953BC" w:rsidRDefault="009953BC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:rsidR="009953BC" w:rsidRDefault="009953BC" w:rsidP="009865D3">
      <w:pPr>
        <w:pStyle w:val="Heading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9953BC" w:rsidRDefault="009953BC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:rsidR="009953BC" w:rsidRDefault="009953BC" w:rsidP="009865D3">
      <w:pPr>
        <w:pStyle w:val="BodyText"/>
        <w:spacing w:before="11"/>
        <w:rPr>
          <w:b/>
          <w:sz w:val="27"/>
        </w:rPr>
      </w:pPr>
    </w:p>
    <w:p w:rsidR="009953BC" w:rsidRDefault="009953BC" w:rsidP="009865D3">
      <w:pPr>
        <w:pStyle w:val="Heading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:rsidR="009953BC" w:rsidRDefault="009953BC" w:rsidP="009865D3">
      <w:pPr>
        <w:pStyle w:val="BodyText"/>
        <w:spacing w:before="8"/>
        <w:rPr>
          <w:b/>
          <w:sz w:val="23"/>
        </w:rPr>
      </w:pPr>
    </w:p>
    <w:p w:rsidR="009953BC" w:rsidRDefault="009953BC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:rsidR="009953BC" w:rsidRPr="006E4C9D" w:rsidRDefault="009953BC" w:rsidP="009865D3">
      <w:pPr>
        <w:pStyle w:val="Heading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6E4C9D">
        <w:t>4</w:t>
      </w:r>
    </w:p>
    <w:p w:rsidR="009953BC" w:rsidRDefault="009953BC" w:rsidP="009865D3">
      <w:pPr>
        <w:pStyle w:val="BodyText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:rsidR="009953BC" w:rsidRDefault="009953BC" w:rsidP="009865D3">
      <w:pPr>
        <w:pStyle w:val="BodyText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 xml:space="preserve">«Основы языка </w:t>
      </w:r>
      <w:r>
        <w:rPr>
          <w:lang w:val="en-US"/>
        </w:rPr>
        <w:t>Python</w:t>
      </w:r>
      <w:r>
        <w:t>»</w:t>
      </w: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spacing w:before="3"/>
        <w:rPr>
          <w:sz w:val="44"/>
        </w:rPr>
      </w:pPr>
    </w:p>
    <w:p w:rsidR="009953BC" w:rsidRDefault="009953BC" w:rsidP="009865D3">
      <w:pPr>
        <w:pStyle w:val="BodyText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:rsidR="009953BC" w:rsidRPr="00D10D61" w:rsidRDefault="009953BC" w:rsidP="00D10D61">
      <w:pPr>
        <w:pStyle w:val="BodyText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:rsidR="009953BC" w:rsidRDefault="009953BC" w:rsidP="00D10D61">
      <w:pPr>
        <w:pStyle w:val="BodyText"/>
        <w:jc w:val="righ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rPr>
          <w:sz w:val="30"/>
        </w:rPr>
      </w:pPr>
    </w:p>
    <w:p w:rsidR="009953BC" w:rsidRDefault="009953BC" w:rsidP="009865D3">
      <w:pPr>
        <w:pStyle w:val="BodyText"/>
        <w:spacing w:before="1"/>
        <w:rPr>
          <w:sz w:val="30"/>
        </w:rPr>
      </w:pPr>
    </w:p>
    <w:p w:rsidR="009953BC" w:rsidRDefault="009953BC" w:rsidP="009865D3">
      <w:pPr>
        <w:pStyle w:val="BodyText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:rsidR="009953BC" w:rsidRDefault="009953BC" w:rsidP="009865D3">
      <w:pPr>
        <w:pStyle w:val="BodyText"/>
        <w:ind w:left="940" w:right="427"/>
        <w:jc w:val="center"/>
      </w:pPr>
    </w:p>
    <w:p w:rsidR="009953BC" w:rsidRDefault="009953BC" w:rsidP="009865D3">
      <w:pPr>
        <w:pStyle w:val="BodyText"/>
        <w:ind w:left="940" w:right="427"/>
        <w:jc w:val="center"/>
      </w:pPr>
    </w:p>
    <w:bookmarkEnd w:id="0"/>
    <w:p w:rsidR="009953BC" w:rsidRDefault="009953BC" w:rsidP="00B2046E">
      <w:pPr>
        <w:spacing w:line="360" w:lineRule="auto"/>
        <w:ind w:firstLine="709"/>
        <w:rPr>
          <w:sz w:val="28"/>
          <w:szCs w:val="28"/>
        </w:rPr>
      </w:pPr>
      <w:r w:rsidRPr="003057B6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B2046E">
        <w:rPr>
          <w:sz w:val="28"/>
          <w:szCs w:val="28"/>
        </w:rPr>
        <w:t>исследование процесса установки и базовых возможностей языка Python версии 3.x.</w:t>
      </w:r>
    </w:p>
    <w:p w:rsidR="009953BC" w:rsidRDefault="009953BC" w:rsidP="00B2046E">
      <w:pPr>
        <w:spacing w:line="360" w:lineRule="auto"/>
        <w:ind w:left="2831" w:firstLine="709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:rsidR="009953BC" w:rsidRDefault="009953BC" w:rsidP="006E4C9D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</w:p>
    <w:p w:rsidR="009953BC" w:rsidRDefault="009953BC" w:rsidP="00031AE5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E54DE5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247.2pt">
            <v:imagedata r:id="rId5" o:title=""/>
          </v:shape>
        </w:pict>
      </w:r>
    </w:p>
    <w:p w:rsidR="009953BC" w:rsidRDefault="009953BC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репозитория</w:t>
      </w:r>
    </w:p>
    <w:p w:rsidR="009953BC" w:rsidRDefault="009953BC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9953BC" w:rsidRPr="006E4C9D" w:rsidRDefault="009953BC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951D93">
        <w:rPr>
          <w:noProof/>
          <w:sz w:val="28"/>
          <w:szCs w:val="28"/>
          <w:lang w:eastAsia="ru-RU"/>
        </w:rPr>
        <w:pict>
          <v:shape id="_x0000_i1026" type="#_x0000_t75" style="width:460.8pt;height:108pt">
            <v:imagedata r:id="rId6" o:title="" cropbottom="50274f"/>
          </v:shape>
        </w:pict>
      </w:r>
    </w:p>
    <w:p w:rsidR="009953BC" w:rsidRDefault="009953BC" w:rsidP="00031AE5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Клонирование репозитория</w:t>
      </w:r>
    </w:p>
    <w:p w:rsidR="009953BC" w:rsidRDefault="009953BC" w:rsidP="00AB6690">
      <w:pPr>
        <w:spacing w:line="360" w:lineRule="auto"/>
        <w:rPr>
          <w:sz w:val="28"/>
          <w:szCs w:val="28"/>
        </w:rPr>
      </w:pP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27" type="#_x0000_t75" style="width:457.8pt;height:246pt">
            <v:imagedata r:id="rId7" o:title=""/>
          </v:shape>
        </w:pic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программа </w:t>
      </w:r>
      <w:r>
        <w:rPr>
          <w:sz w:val="28"/>
          <w:szCs w:val="28"/>
          <w:lang w:val="en-US"/>
        </w:rPr>
        <w:t>user</w: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</w:p>
    <w:p w:rsidR="009953BC" w:rsidRPr="00DF2931" w:rsidRDefault="009953BC" w:rsidP="00E96C78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28" type="#_x0000_t75" style="width:323.4pt;height:201.6pt">
            <v:imagedata r:id="rId8" o:title="" cropbottom="43957f" cropright="45366f"/>
          </v:shape>
        </w:pict>
      </w:r>
      <w:r>
        <w:rPr>
          <w:sz w:val="28"/>
          <w:szCs w:val="28"/>
        </w:rPr>
        <w:t xml:space="preserve"> </w: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программы </w:t>
      </w:r>
      <w:r>
        <w:rPr>
          <w:sz w:val="28"/>
          <w:szCs w:val="28"/>
          <w:lang w:val="en-US"/>
        </w:rPr>
        <w:t>user</w: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</w:rPr>
      </w:pPr>
    </w:p>
    <w:p w:rsidR="009953BC" w:rsidRDefault="009953BC" w:rsidP="00E96C78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29" type="#_x0000_t75" style="width:457.8pt;height:246pt">
            <v:imagedata r:id="rId9" o:title=""/>
          </v:shape>
        </w:pic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программа </w:t>
      </w:r>
      <w:r>
        <w:rPr>
          <w:sz w:val="28"/>
          <w:szCs w:val="28"/>
          <w:lang w:val="en-US"/>
        </w:rPr>
        <w:t>numbers</w:t>
      </w:r>
    </w:p>
    <w:p w:rsidR="009953BC" w:rsidRPr="00DF2931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0" type="#_x0000_t75" style="width:190.8pt;height:129.6pt">
            <v:imagedata r:id="rId10" o:title="" cropbottom="51225f" cropright="52940f"/>
          </v:shape>
        </w:pic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результат работы программы </w:t>
      </w:r>
      <w:r>
        <w:rPr>
          <w:sz w:val="28"/>
          <w:szCs w:val="28"/>
          <w:lang w:val="en-US"/>
        </w:rPr>
        <w:t>numbers</w:t>
      </w:r>
    </w:p>
    <w:p w:rsidR="009953BC" w:rsidRDefault="009953BC" w:rsidP="00E96C78">
      <w:pPr>
        <w:spacing w:line="360" w:lineRule="auto"/>
        <w:jc w:val="center"/>
        <w:rPr>
          <w:sz w:val="28"/>
          <w:szCs w:val="28"/>
          <w:lang w:val="en-US"/>
        </w:rPr>
      </w:pP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1" type="#_x0000_t75" style="width:457.8pt;height:246pt">
            <v:imagedata r:id="rId11" o:title=""/>
          </v:shape>
        </w:pic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программа </w:t>
      </w:r>
      <w:r>
        <w:rPr>
          <w:sz w:val="28"/>
          <w:szCs w:val="28"/>
          <w:lang w:val="en-US"/>
        </w:rPr>
        <w:t>arichmetic</w: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2" type="#_x0000_t75" style="width:463.2pt;height:268.2pt">
            <v:imagedata r:id="rId12" o:title=""/>
          </v:shape>
        </w:pict>
      </w:r>
      <w:r>
        <w:rPr>
          <w:sz w:val="28"/>
          <w:szCs w:val="28"/>
        </w:rPr>
        <w:t xml:space="preserve">рисунок 8 – результат работы программы </w:t>
      </w:r>
      <w:r>
        <w:rPr>
          <w:sz w:val="28"/>
          <w:szCs w:val="28"/>
          <w:lang w:val="en-US"/>
        </w:rPr>
        <w:t>arichmetic</w: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3" type="#_x0000_t75" style="width:316.2pt;height:167.4pt">
            <v:imagedata r:id="rId13" o:title="" cropbottom="34496f" cropright="35317f"/>
          </v:shape>
        </w:pic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код программы индивидуальное задание</w: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</w:rPr>
      </w:pPr>
      <w:r w:rsidRPr="00E54DE5">
        <w:rPr>
          <w:sz w:val="28"/>
          <w:szCs w:val="28"/>
        </w:rPr>
        <w:pict>
          <v:shape id="_x0000_i1034" type="#_x0000_t75" style="width:297.6pt;height:172.8pt">
            <v:imagedata r:id="rId14" o:title="" cropbottom="43814f" cropright="44103f"/>
          </v:shape>
        </w:pic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</w:rPr>
      </w:pP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  <w:r w:rsidRPr="00E54DE5">
        <w:rPr>
          <w:sz w:val="28"/>
          <w:szCs w:val="28"/>
          <w:lang w:val="en-US"/>
        </w:rPr>
        <w:pict>
          <v:shape id="_x0000_i1035" type="#_x0000_t75" style="width:463.2pt;height:268.2pt">
            <v:imagedata r:id="rId15" o:title=""/>
          </v:shape>
        </w:pict>
      </w:r>
    </w:p>
    <w:p w:rsidR="009953BC" w:rsidRPr="000C247A" w:rsidRDefault="009953BC" w:rsidP="000C2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слияние веток </w:t>
      </w:r>
      <w:r>
        <w:rPr>
          <w:sz w:val="28"/>
          <w:szCs w:val="28"/>
          <w:lang w:val="en-US"/>
        </w:rPr>
        <w:t>work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C24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9953BC" w:rsidRDefault="009953BC" w:rsidP="000C247A">
      <w:pPr>
        <w:spacing w:line="360" w:lineRule="auto"/>
        <w:jc w:val="center"/>
        <w:rPr>
          <w:sz w:val="28"/>
          <w:szCs w:val="28"/>
          <w:lang w:val="en-US"/>
        </w:rPr>
      </w:pPr>
    </w:p>
    <w:p w:rsidR="009953BC" w:rsidRPr="000C247A" w:rsidRDefault="009953BC" w:rsidP="000C247A">
      <w:pPr>
        <w:spacing w:line="360" w:lineRule="auto"/>
        <w:jc w:val="center"/>
        <w:rPr>
          <w:sz w:val="28"/>
          <w:szCs w:val="28"/>
        </w:rPr>
      </w:pPr>
    </w:p>
    <w:p w:rsidR="009953BC" w:rsidRPr="000C247A" w:rsidRDefault="009953BC" w:rsidP="000C247A">
      <w:pPr>
        <w:spacing w:line="360" w:lineRule="auto"/>
        <w:jc w:val="center"/>
        <w:rPr>
          <w:sz w:val="28"/>
          <w:szCs w:val="28"/>
        </w:rPr>
      </w:pPr>
    </w:p>
    <w:p w:rsidR="009953BC" w:rsidRPr="000C247A" w:rsidRDefault="009953BC" w:rsidP="00E96C78">
      <w:pPr>
        <w:spacing w:line="360" w:lineRule="auto"/>
        <w:jc w:val="center"/>
        <w:rPr>
          <w:sz w:val="28"/>
          <w:szCs w:val="28"/>
        </w:rPr>
      </w:pPr>
    </w:p>
    <w:p w:rsidR="009953BC" w:rsidRPr="0064645E" w:rsidRDefault="009953BC" w:rsidP="00B2046E">
      <w:pPr>
        <w:spacing w:line="360" w:lineRule="auto"/>
        <w:ind w:firstLine="709"/>
        <w:rPr>
          <w:sz w:val="28"/>
          <w:szCs w:val="28"/>
        </w:rPr>
      </w:pPr>
      <w:r w:rsidRPr="00584BC6">
        <w:rPr>
          <w:b/>
          <w:bCs/>
          <w:sz w:val="28"/>
          <w:szCs w:val="28"/>
        </w:rPr>
        <w:t>Вывод:</w:t>
      </w:r>
      <w:r w:rsidRPr="00584BC6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работы исследован процесс</w:t>
      </w:r>
      <w:r w:rsidRPr="00B2046E">
        <w:rPr>
          <w:sz w:val="28"/>
          <w:szCs w:val="28"/>
        </w:rPr>
        <w:t xml:space="preserve"> установки и базовых возмо</w:t>
      </w:r>
      <w:r>
        <w:rPr>
          <w:sz w:val="28"/>
          <w:szCs w:val="28"/>
        </w:rPr>
        <w:t>жностей языка Python</w:t>
      </w:r>
    </w:p>
    <w:p w:rsidR="009953BC" w:rsidRDefault="009953BC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:rsidR="009953BC" w:rsidRPr="0064645E" w:rsidRDefault="009953BC" w:rsidP="00B2046E">
      <w:pPr>
        <w:spacing w:line="360" w:lineRule="auto"/>
        <w:ind w:firstLine="709"/>
        <w:jc w:val="both"/>
        <w:rPr>
          <w:sz w:val="28"/>
          <w:szCs w:val="28"/>
        </w:rPr>
      </w:pPr>
    </w:p>
    <w:p w:rsidR="009953BC" w:rsidRDefault="009953BC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:rsidR="009953BC" w:rsidRPr="00DA20B9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Опишите основные этапы установки Python в Windows и Linux.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Для установки интерпретатора Python первое, что нужно сделать – это скачать дистрибутив. Загрузить его можно с официального сайта, перейдя по ссылке https://www.python.org/downloads/.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2. Запустить скачанный установочный файл.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3. Выбрать способ установки.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 xml:space="preserve">4. Отметить необходимые опций установки 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5. Выбир</w:t>
      </w:r>
      <w:r>
        <w:rPr>
          <w:sz w:val="28"/>
          <w:szCs w:val="28"/>
        </w:rPr>
        <w:t>ать</w:t>
      </w:r>
      <w:r w:rsidRPr="00DA20B9">
        <w:rPr>
          <w:sz w:val="28"/>
          <w:szCs w:val="28"/>
        </w:rPr>
        <w:t xml:space="preserve"> место установки 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При установке для Linux, в случае ошибки необходимо либо собрать Python из исходников, либо взять из репозитория. Для установки из репозитория в Ubuntu воспользуйтесь командой «sudo apt-get install python3»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Pr="00633739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отличие пакета Anaconda от пакета Python, скачиваемого с официального сайта?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Пакет </w:t>
      </w:r>
      <w:r>
        <w:rPr>
          <w:color w:val="000000"/>
          <w:sz w:val="28"/>
          <w:szCs w:val="28"/>
          <w:lang w:val="en-US"/>
        </w:rPr>
        <w:t>Anaconda</w:t>
      </w:r>
      <w:r w:rsidRPr="006337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версии языка </w:t>
      </w:r>
      <w:r>
        <w:rPr>
          <w:color w:val="000000"/>
          <w:sz w:val="28"/>
          <w:szCs w:val="28"/>
          <w:lang w:val="en-US"/>
        </w:rPr>
        <w:t>Python</w:t>
      </w:r>
      <w:r w:rsidRPr="00633739">
        <w:rPr>
          <w:color w:val="000000"/>
          <w:sz w:val="28"/>
          <w:szCs w:val="28"/>
        </w:rPr>
        <w:t xml:space="preserve"> 2 </w:t>
      </w:r>
      <w:r>
        <w:rPr>
          <w:color w:val="000000"/>
          <w:sz w:val="28"/>
          <w:szCs w:val="28"/>
        </w:rPr>
        <w:t xml:space="preserve">и </w:t>
      </w:r>
      <w:r w:rsidRPr="0063373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, набор наиболее часто используемых библиотек и удобную среду разработки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проверку работоспособности пакета Anaconda?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Windows это можно сделать, выбрав следующий пункт главного меню системы Пуск Anaconda3 (64-bit) Anaconda Prompt. В появившейся командной строке необходимо ввести «jupyter notebook», в результате чего отобразиться процесс загрузки веб-среды Jupyter Notebook, после чего запустится веб-сервер и среда разработки в браузере.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Создайте ноутбук для разработки, для этого нажмите на кнопку New (в правом углу окна) и в появившемся списке выберете Python. В результате будет создана новая страница в браузере с ноутбуком. Введите в первой ячейке команду «print("Hello, World!")» и нажмите Alt+Enter на клавиатуре. Ниже ячейки должна появиться соответствующая надпись.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задать используемый интерпретатор языка Python в IDE PyCharm?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Указать путь до интерпретатора в настройках IDE, для этого: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1) Нажмите на шестеренку в верхнем правом углу, выберите "Add..".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2) Далее выберите "System Interpreter";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3) Нажмите на 3 точки "..." справа от поля в выбор интерпретатора;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4) Укажите путь до интерпретатора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осуществить запуск программы с помощью IDE PyCharm?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Shift+F10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В чем суть интерактивного и пакетного режимов работы Python?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</w:t>
      </w:r>
      <w:r w:rsidRPr="00633739">
        <w:rPr>
          <w:sz w:val="28"/>
          <w:szCs w:val="28"/>
        </w:rPr>
        <w:t>нтерактивн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9953BC" w:rsidRPr="00633739" w:rsidRDefault="009953BC" w:rsidP="0007099B">
      <w:pPr>
        <w:spacing w:line="360" w:lineRule="auto"/>
        <w:ind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Python можно использовать как калькулятор для различных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вычислений, а если дополнительно подключить необходимые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математические библиотеки, то по своим возможностям он становится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практически равным таким пакетам как Matlab, Octave и т.п.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</w:t>
      </w:r>
      <w:r w:rsidRPr="00633739">
        <w:rPr>
          <w:sz w:val="28"/>
          <w:szCs w:val="28"/>
        </w:rPr>
        <w:t>роектн</w:t>
      </w:r>
      <w:r>
        <w:rPr>
          <w:sz w:val="28"/>
          <w:szCs w:val="28"/>
        </w:rPr>
        <w:t>ом</w:t>
      </w:r>
      <w:r w:rsidRPr="00633739">
        <w:rPr>
          <w:sz w:val="28"/>
          <w:szCs w:val="28"/>
        </w:rPr>
        <w:t>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633739">
        <w:rPr>
          <w:sz w:val="28"/>
          <w:szCs w:val="28"/>
        </w:rPr>
        <w:t>В этом режиме сначала записывается вся программа, а потом эта</w:t>
      </w:r>
      <w:r>
        <w:rPr>
          <w:sz w:val="28"/>
          <w:szCs w:val="28"/>
        </w:rPr>
        <w:t xml:space="preserve"> </w:t>
      </w:r>
      <w:r w:rsidRPr="00633739">
        <w:rPr>
          <w:sz w:val="28"/>
          <w:szCs w:val="28"/>
        </w:rPr>
        <w:t>программа выполняется полностью.</w:t>
      </w:r>
    </w:p>
    <w:p w:rsidR="009953BC" w:rsidRPr="0063373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Почему язык программирования Python называется языком динамической типизации?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нем проверка типа происходит во время выполнения, а не компиляции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существуют основные типы в языке программирования Python?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1. None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2. Логические переменные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3. Числа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4. Списки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5. Строки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6. Бинарные списки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7. Множества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8. Словари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 создаются объекты в памяти? Каково их устройство? В чем заключается процесс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того, чтобы объявить и сразу инициализировать переменную необходимо написать её имя, потом поставить знак равенства и значение, с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которым эта переменная будет создана.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инициализации переменной, на уровне интерпретатора, создается целочисленный объект, который имеет некоторый идентификатор, значение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и тип. Посредством оператора “=” создается ссылка между переменной и</w:t>
      </w:r>
      <w:r>
        <w:rPr>
          <w:sz w:val="28"/>
          <w:szCs w:val="28"/>
        </w:rPr>
        <w:t xml:space="preserve"> </w:t>
      </w:r>
      <w:r w:rsidRPr="002B5EDB">
        <w:rPr>
          <w:sz w:val="28"/>
          <w:szCs w:val="28"/>
        </w:rPr>
        <w:t>объектом.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получить список ключевых слов в </w:t>
      </w:r>
      <w:r>
        <w:rPr>
          <w:sz w:val="28"/>
          <w:szCs w:val="28"/>
          <w:lang w:val="en-US"/>
        </w:rPr>
        <w:t>Python</w:t>
      </w:r>
      <w:r w:rsidRPr="00DA20B9">
        <w:rPr>
          <w:sz w:val="28"/>
          <w:szCs w:val="28"/>
        </w:rPr>
        <w:t>?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Нужно подключить модуль keyword и воспользоваться командой keyword.kwlist.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функций id() и type()?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Функция id() предназначена для получения значения идентичности объекта. С помощью функции type() можно получить тип конкретного объекта.</w:t>
      </w: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Что такое изменяемые и неизменяемые типы в Python.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неизменяемым (immutable) типам относятся: целые числа (int), числа с плавающей точкойn(float), комплексные числа (complex), логические переменные (bool), кортежи (tuple), строки (str) и неизменяемые множества (frozen set).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К изменяемым (mutable) типам относятся: списки (list), множества (set), словари (dict).</w:t>
      </w: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Чем отличаются операции деления и целочисленного деления?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При целочисленном делении отбрасывается дробная часть от деления чисел, при операции деления дробная часть не отбрасывается.</w:t>
      </w: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Какие имеются средства в языке Python для работы с комплексными числами?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Для создания комплексного числа можно использовать функцию complex(a, b), в которую, в качестве первого аргумента, передается действительная часть, в качестве второго – мнимая. Либо записать число в виде a + bj. Комплексные числа можно складывать, вычитать, умножать, делить и возводить в степень. У комплексного числа можно извлечь действительную(x.real) и мнимую части(x.imag). Для получения комплексно сопряжённого число необходимо</w:t>
      </w:r>
      <w:r>
        <w:rPr>
          <w:sz w:val="28"/>
          <w:szCs w:val="28"/>
          <w:lang w:val="en-US"/>
        </w:rPr>
        <w:t xml:space="preserve"> </w:t>
      </w:r>
      <w:r w:rsidRPr="002B5EDB">
        <w:rPr>
          <w:sz w:val="28"/>
          <w:szCs w:val="28"/>
        </w:rPr>
        <w:t>использовать метод conjugate().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 основные функции библиотеки (модуля) math? По аналогии с модулем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math изучите самостоятельно назначение и основные функции модуля cmath.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math.ceil(x) - возвращает ближайшее целое число большее, чем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math.fabs(x) - возвращает абсолютное значение числа.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math.factorial(x) - вычисляет факториал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math.floor(x) - возвращает ближайшее целое число меньшее, чем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math.exp(x) - вычисляет e**x.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math.log2(x) - логарифм по основанию 2.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math.log10(x) - логарифм по основанию 10.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math.log(x[, base]) - по умолчанию вычисляет логарифм по основанию e, дополнительно можно указать основание логарифма.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math.pow(x, y) - вычисляет значение x в степени y.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math.sqrt(x) - корень квадратный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math.cos(x) - косинус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math.sin(x) - синус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math.tan(x) - тангенс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math.acos(x) - арккосинус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math.asin(x) - арксинус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math.atan(x) - арктангенс от x.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math.pi - число пи.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math.e - число е.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именных параметров sep и end в функции print()?</w:t>
      </w:r>
    </w:p>
    <w:p w:rsidR="009953BC" w:rsidRPr="002B5EDB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Sep() устанавливает отличный от пробела разделитель строк.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End() указывает, что делать, после вывода строки (по умолчанию стоит переход на новую строку)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Каково назначение метода format()? Какие еще существуют средства для форматирования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строк в Python? Примечание: в дополнение к рассмотренным средствам изучите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самостоятельно работу с f-строками в Python.</w:t>
      </w:r>
    </w:p>
    <w:p w:rsidR="009953BC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Форматирование может выполняться в так называемом старом стиле или с помощью строкового метода format. Символы %s , %d , %f подставляются значения переменных. Буквы s, d, f обозначают типы данных – строку, целое число, вещественное число.</w:t>
      </w:r>
    </w:p>
    <w:p w:rsidR="009953BC" w:rsidRDefault="009953BC" w:rsidP="0007099B">
      <w:pPr>
        <w:pStyle w:val="ListParagraph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A20B9">
        <w:rPr>
          <w:sz w:val="28"/>
          <w:szCs w:val="28"/>
        </w:rPr>
        <w:t>Каким образом осуществить ввод с консоли значения целочисленной и вещественной</w:t>
      </w:r>
      <w:r>
        <w:rPr>
          <w:sz w:val="28"/>
          <w:szCs w:val="28"/>
        </w:rPr>
        <w:t xml:space="preserve"> </w:t>
      </w:r>
      <w:r w:rsidRPr="00DA20B9">
        <w:rPr>
          <w:sz w:val="28"/>
          <w:szCs w:val="28"/>
        </w:rPr>
        <w:t>переменной в языке Python?</w:t>
      </w:r>
    </w:p>
    <w:p w:rsidR="009953BC" w:rsidRPr="00DA20B9" w:rsidRDefault="009953BC" w:rsidP="0007099B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2B5EDB">
        <w:rPr>
          <w:sz w:val="28"/>
          <w:szCs w:val="28"/>
        </w:rPr>
        <w:t>Указать перед input тип данных: int(input()).</w:t>
      </w:r>
    </w:p>
    <w:p w:rsidR="009953BC" w:rsidRPr="007565F6" w:rsidRDefault="009953BC" w:rsidP="007565F6">
      <w:pPr>
        <w:spacing w:line="360" w:lineRule="auto"/>
        <w:ind w:firstLine="709"/>
        <w:jc w:val="both"/>
        <w:rPr>
          <w:sz w:val="28"/>
          <w:szCs w:val="28"/>
        </w:rPr>
      </w:pPr>
      <w:r w:rsidRPr="007565F6">
        <w:rPr>
          <w:sz w:val="28"/>
          <w:szCs w:val="28"/>
        </w:rPr>
        <w:t>е_ветки&gt;.</w:t>
      </w:r>
    </w:p>
    <w:sectPr w:rsidR="009953BC" w:rsidRPr="007565F6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65D3"/>
    <w:rsid w:val="0002071E"/>
    <w:rsid w:val="00023E92"/>
    <w:rsid w:val="00030F9C"/>
    <w:rsid w:val="00031AE5"/>
    <w:rsid w:val="00035A37"/>
    <w:rsid w:val="000400AF"/>
    <w:rsid w:val="0007099B"/>
    <w:rsid w:val="000A79C7"/>
    <w:rsid w:val="000C247A"/>
    <w:rsid w:val="000F06ED"/>
    <w:rsid w:val="000F12D6"/>
    <w:rsid w:val="0010054C"/>
    <w:rsid w:val="00130FFC"/>
    <w:rsid w:val="00143769"/>
    <w:rsid w:val="001C1083"/>
    <w:rsid w:val="00266311"/>
    <w:rsid w:val="002B5EDB"/>
    <w:rsid w:val="002E4074"/>
    <w:rsid w:val="002F6E37"/>
    <w:rsid w:val="003057B6"/>
    <w:rsid w:val="003A6295"/>
    <w:rsid w:val="003B5A76"/>
    <w:rsid w:val="003C04A4"/>
    <w:rsid w:val="00480B6C"/>
    <w:rsid w:val="004C1451"/>
    <w:rsid w:val="00513161"/>
    <w:rsid w:val="00541BCC"/>
    <w:rsid w:val="00584BC6"/>
    <w:rsid w:val="005B7C02"/>
    <w:rsid w:val="005F704F"/>
    <w:rsid w:val="00633739"/>
    <w:rsid w:val="0064645E"/>
    <w:rsid w:val="006B5AEA"/>
    <w:rsid w:val="006D2A98"/>
    <w:rsid w:val="006E4C9D"/>
    <w:rsid w:val="00703867"/>
    <w:rsid w:val="00753485"/>
    <w:rsid w:val="007565F6"/>
    <w:rsid w:val="007B0337"/>
    <w:rsid w:val="007E4890"/>
    <w:rsid w:val="007F0430"/>
    <w:rsid w:val="008A673C"/>
    <w:rsid w:val="00951D93"/>
    <w:rsid w:val="009657EA"/>
    <w:rsid w:val="00984A3D"/>
    <w:rsid w:val="009865D3"/>
    <w:rsid w:val="00991789"/>
    <w:rsid w:val="00993D7D"/>
    <w:rsid w:val="009953BC"/>
    <w:rsid w:val="009D38FB"/>
    <w:rsid w:val="00A32722"/>
    <w:rsid w:val="00A84C3A"/>
    <w:rsid w:val="00AA1061"/>
    <w:rsid w:val="00AB6690"/>
    <w:rsid w:val="00B07DD1"/>
    <w:rsid w:val="00B2046E"/>
    <w:rsid w:val="00B96682"/>
    <w:rsid w:val="00BD7750"/>
    <w:rsid w:val="00C26AB2"/>
    <w:rsid w:val="00C416F8"/>
    <w:rsid w:val="00D10D61"/>
    <w:rsid w:val="00D32717"/>
    <w:rsid w:val="00D74955"/>
    <w:rsid w:val="00DA20B9"/>
    <w:rsid w:val="00DC6E05"/>
    <w:rsid w:val="00DE4AFC"/>
    <w:rsid w:val="00DF2931"/>
    <w:rsid w:val="00E54DE5"/>
    <w:rsid w:val="00E9245C"/>
    <w:rsid w:val="00E96C78"/>
    <w:rsid w:val="00EA72F4"/>
    <w:rsid w:val="00F32B08"/>
    <w:rsid w:val="00F37AB1"/>
    <w:rsid w:val="00F55FFA"/>
    <w:rsid w:val="00F7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D3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865D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993D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176</TotalTime>
  <Pages>11</Pages>
  <Words>1105</Words>
  <Characters>6302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Microsoft Office</cp:lastModifiedBy>
  <cp:revision>6</cp:revision>
  <dcterms:created xsi:type="dcterms:W3CDTF">2022-10-13T11:04:00Z</dcterms:created>
  <dcterms:modified xsi:type="dcterms:W3CDTF">2022-10-14T12:17:00Z</dcterms:modified>
</cp:coreProperties>
</file>